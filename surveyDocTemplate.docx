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C6F" w:rsidRDefault="00225C6F" w:rsidP="00825606">
      <w:pPr>
        <w:rPr>
          <w:rStyle w:val="SubtleEmphasis"/>
        </w:rPr>
      </w:pPr>
      <w:bookmarkStart w:id="0" w:name="_GoBack"/>
      <w:bookmarkEnd w:id="0"/>
    </w:p>
    <w:p w:rsidR="00A72057" w:rsidRDefault="00A72057" w:rsidP="00825606">
      <w:pPr>
        <w:rPr>
          <w:rStyle w:val="SubtleEmphasis"/>
        </w:rPr>
      </w:pPr>
    </w:p>
    <w:p w:rsidR="00A72057" w:rsidRPr="00A72057" w:rsidRDefault="00A72057" w:rsidP="003A69A3">
      <w:pPr>
        <w:pStyle w:val="StyleItaltics"/>
        <w:rPr>
          <w:rStyle w:val="SubtleEmphasis"/>
          <w:color w:val="000000" w:themeColor="text1"/>
        </w:rPr>
      </w:pPr>
    </w:p>
    <w:sectPr w:rsidR="00A72057" w:rsidRPr="00A72057" w:rsidSect="00C05C9B">
      <w:headerReference w:type="default" r:id="rId9"/>
      <w:footerReference w:type="default" r:id="rId10"/>
      <w:headerReference w:type="first" r:id="rId11"/>
      <w:pgSz w:w="12240" w:h="15840"/>
      <w:pgMar w:top="720" w:right="72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533" w:rsidRDefault="00BF4533" w:rsidP="00222BC6">
      <w:pPr>
        <w:spacing w:after="0" w:line="240" w:lineRule="auto"/>
      </w:pPr>
      <w:r>
        <w:separator/>
      </w:r>
    </w:p>
  </w:endnote>
  <w:endnote w:type="continuationSeparator" w:id="0">
    <w:p w:rsidR="00BF4533" w:rsidRDefault="00BF4533" w:rsidP="0022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9B" w:rsidRDefault="00225C6F">
    <w:pPr>
      <w:pStyle w:val="Footer"/>
    </w:pPr>
    <w:r>
      <w:t xml:space="preserve">Kronos </w:t>
    </w:r>
    <w:r w:rsidR="00C05C9B">
      <w:t xml:space="preserve">Potential ROI Analysis </w:t>
    </w:r>
    <w:r w:rsidR="00C05C9B">
      <w:tab/>
    </w:r>
    <w:r w:rsidR="00C05C9B">
      <w:tab/>
    </w:r>
    <w:r w:rsidR="00C05C9B">
      <w:tab/>
    </w:r>
    <w:r w:rsidR="005D6AE2">
      <w:fldChar w:fldCharType="begin"/>
    </w:r>
    <w:r w:rsidR="005D6AE2">
      <w:instrText xml:space="preserve"> PAGE   \* MERGEFORMAT </w:instrText>
    </w:r>
    <w:r w:rsidR="005D6AE2">
      <w:fldChar w:fldCharType="separate"/>
    </w:r>
    <w:r>
      <w:rPr>
        <w:noProof/>
      </w:rPr>
      <w:t>2</w:t>
    </w:r>
    <w:r w:rsidR="005D6AE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533" w:rsidRDefault="00BF4533" w:rsidP="00222BC6">
      <w:pPr>
        <w:spacing w:after="0" w:line="240" w:lineRule="auto"/>
      </w:pPr>
      <w:r>
        <w:separator/>
      </w:r>
    </w:p>
  </w:footnote>
  <w:footnote w:type="continuationSeparator" w:id="0">
    <w:p w:rsidR="00BF4533" w:rsidRDefault="00BF4533" w:rsidP="00222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979" w:rsidRDefault="006118A0" w:rsidP="006118A0">
    <w:pPr>
      <w:ind w:left="-720"/>
      <w:jc w:val="center"/>
    </w:pPr>
    <w:r>
      <w:rPr>
        <w:noProof/>
      </w:rPr>
      <w:drawing>
        <wp:inline distT="0" distB="0" distL="0" distR="0" wp14:anchorId="303B4631" wp14:editId="6D008437">
          <wp:extent cx="6858000" cy="747914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hared Folders: Active-Design:Word:header graphics:Product-Marketing-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47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F18" w:rsidRDefault="00F92F18">
    <w:pPr>
      <w:pStyle w:val="Header"/>
    </w:pPr>
    <w:r>
      <w:rPr>
        <w:noProof/>
      </w:rPr>
      <w:drawing>
        <wp:inline distT="0" distB="0" distL="0" distR="0" wp14:anchorId="7D70D0D2" wp14:editId="6C07FA1A">
          <wp:extent cx="6400800" cy="697569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hared Folders: Active-Design:Word:header graphics:Product-Marketing-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6975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2F882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A45D17"/>
    <w:multiLevelType w:val="hybridMultilevel"/>
    <w:tmpl w:val="C53E8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F3578"/>
    <w:multiLevelType w:val="hybridMultilevel"/>
    <w:tmpl w:val="C3F644F2"/>
    <w:lvl w:ilvl="0" w:tplc="530EA1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11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00730"/>
    <w:rsid w:val="00012077"/>
    <w:rsid w:val="00027FC8"/>
    <w:rsid w:val="00042D6F"/>
    <w:rsid w:val="00053F2F"/>
    <w:rsid w:val="00064B0F"/>
    <w:rsid w:val="00071F2E"/>
    <w:rsid w:val="00072BC7"/>
    <w:rsid w:val="000814F9"/>
    <w:rsid w:val="00093258"/>
    <w:rsid w:val="000975A3"/>
    <w:rsid w:val="000A0A8A"/>
    <w:rsid w:val="000A46A5"/>
    <w:rsid w:val="000B137F"/>
    <w:rsid w:val="000C22CE"/>
    <w:rsid w:val="000C799C"/>
    <w:rsid w:val="000D3AF8"/>
    <w:rsid w:val="000E2AAA"/>
    <w:rsid w:val="00110EA6"/>
    <w:rsid w:val="00116B37"/>
    <w:rsid w:val="00144CCF"/>
    <w:rsid w:val="001946E8"/>
    <w:rsid w:val="00195847"/>
    <w:rsid w:val="001B3F82"/>
    <w:rsid w:val="00222BC6"/>
    <w:rsid w:val="00225C6F"/>
    <w:rsid w:val="00234D57"/>
    <w:rsid w:val="00246BE3"/>
    <w:rsid w:val="00246C4D"/>
    <w:rsid w:val="00252E31"/>
    <w:rsid w:val="00263E50"/>
    <w:rsid w:val="0026629E"/>
    <w:rsid w:val="00284966"/>
    <w:rsid w:val="00293041"/>
    <w:rsid w:val="00296DB2"/>
    <w:rsid w:val="002A3D4A"/>
    <w:rsid w:val="002A603E"/>
    <w:rsid w:val="002E367B"/>
    <w:rsid w:val="002E7BBC"/>
    <w:rsid w:val="00302493"/>
    <w:rsid w:val="00314524"/>
    <w:rsid w:val="003272DA"/>
    <w:rsid w:val="00331126"/>
    <w:rsid w:val="00333763"/>
    <w:rsid w:val="00335B94"/>
    <w:rsid w:val="003601A3"/>
    <w:rsid w:val="003746FE"/>
    <w:rsid w:val="00386184"/>
    <w:rsid w:val="003A458F"/>
    <w:rsid w:val="003A69A3"/>
    <w:rsid w:val="003B2BB3"/>
    <w:rsid w:val="003C40EF"/>
    <w:rsid w:val="003E2066"/>
    <w:rsid w:val="00401F77"/>
    <w:rsid w:val="004035AF"/>
    <w:rsid w:val="00421AC9"/>
    <w:rsid w:val="0043544F"/>
    <w:rsid w:val="004365BC"/>
    <w:rsid w:val="0046484C"/>
    <w:rsid w:val="00464D49"/>
    <w:rsid w:val="004679E0"/>
    <w:rsid w:val="004740F2"/>
    <w:rsid w:val="004852A0"/>
    <w:rsid w:val="004C4267"/>
    <w:rsid w:val="004E1CD7"/>
    <w:rsid w:val="00515573"/>
    <w:rsid w:val="00546E14"/>
    <w:rsid w:val="00550539"/>
    <w:rsid w:val="005535CE"/>
    <w:rsid w:val="005601E7"/>
    <w:rsid w:val="00563A94"/>
    <w:rsid w:val="00571629"/>
    <w:rsid w:val="005760A1"/>
    <w:rsid w:val="00590979"/>
    <w:rsid w:val="00591B7B"/>
    <w:rsid w:val="00595C44"/>
    <w:rsid w:val="005B3F41"/>
    <w:rsid w:val="005B660F"/>
    <w:rsid w:val="005B71DC"/>
    <w:rsid w:val="005D0A69"/>
    <w:rsid w:val="005D6AE2"/>
    <w:rsid w:val="005E1459"/>
    <w:rsid w:val="005F039E"/>
    <w:rsid w:val="00610CA6"/>
    <w:rsid w:val="006118A0"/>
    <w:rsid w:val="00625BAD"/>
    <w:rsid w:val="00640A7A"/>
    <w:rsid w:val="00645A28"/>
    <w:rsid w:val="006471F6"/>
    <w:rsid w:val="00654E53"/>
    <w:rsid w:val="00675905"/>
    <w:rsid w:val="00683EB1"/>
    <w:rsid w:val="006929DF"/>
    <w:rsid w:val="006A6341"/>
    <w:rsid w:val="006C33D5"/>
    <w:rsid w:val="006E206A"/>
    <w:rsid w:val="006F0425"/>
    <w:rsid w:val="00727D0B"/>
    <w:rsid w:val="00733318"/>
    <w:rsid w:val="00744958"/>
    <w:rsid w:val="00775F95"/>
    <w:rsid w:val="007B46B1"/>
    <w:rsid w:val="007C551C"/>
    <w:rsid w:val="007D4178"/>
    <w:rsid w:val="007D5A05"/>
    <w:rsid w:val="007D7ADF"/>
    <w:rsid w:val="007F5255"/>
    <w:rsid w:val="00801B73"/>
    <w:rsid w:val="00805CCA"/>
    <w:rsid w:val="00811ACE"/>
    <w:rsid w:val="00814DB2"/>
    <w:rsid w:val="00825606"/>
    <w:rsid w:val="00856D96"/>
    <w:rsid w:val="00860D3A"/>
    <w:rsid w:val="00864B7A"/>
    <w:rsid w:val="0087688D"/>
    <w:rsid w:val="00896296"/>
    <w:rsid w:val="00897E58"/>
    <w:rsid w:val="008E52B9"/>
    <w:rsid w:val="00913D70"/>
    <w:rsid w:val="00921EE8"/>
    <w:rsid w:val="00923C97"/>
    <w:rsid w:val="00924B78"/>
    <w:rsid w:val="00943929"/>
    <w:rsid w:val="00947F78"/>
    <w:rsid w:val="00976877"/>
    <w:rsid w:val="009772F1"/>
    <w:rsid w:val="00994073"/>
    <w:rsid w:val="00995544"/>
    <w:rsid w:val="009C51CD"/>
    <w:rsid w:val="009D12B2"/>
    <w:rsid w:val="009E518E"/>
    <w:rsid w:val="009E629A"/>
    <w:rsid w:val="009F0EAD"/>
    <w:rsid w:val="009F61E9"/>
    <w:rsid w:val="00A23B96"/>
    <w:rsid w:val="00A324BE"/>
    <w:rsid w:val="00A456FB"/>
    <w:rsid w:val="00A45FB3"/>
    <w:rsid w:val="00A462D4"/>
    <w:rsid w:val="00A476D4"/>
    <w:rsid w:val="00A6219D"/>
    <w:rsid w:val="00A72057"/>
    <w:rsid w:val="00A720E2"/>
    <w:rsid w:val="00A7332A"/>
    <w:rsid w:val="00A75993"/>
    <w:rsid w:val="00AD637F"/>
    <w:rsid w:val="00AD6F03"/>
    <w:rsid w:val="00B071DC"/>
    <w:rsid w:val="00B37569"/>
    <w:rsid w:val="00B45ABB"/>
    <w:rsid w:val="00B61751"/>
    <w:rsid w:val="00B7026B"/>
    <w:rsid w:val="00B9370D"/>
    <w:rsid w:val="00B95D1F"/>
    <w:rsid w:val="00BC5485"/>
    <w:rsid w:val="00BE64AF"/>
    <w:rsid w:val="00BF4533"/>
    <w:rsid w:val="00BF5138"/>
    <w:rsid w:val="00C05C9B"/>
    <w:rsid w:val="00C27D58"/>
    <w:rsid w:val="00C34BE9"/>
    <w:rsid w:val="00C46FF5"/>
    <w:rsid w:val="00C553FF"/>
    <w:rsid w:val="00C5770D"/>
    <w:rsid w:val="00C63396"/>
    <w:rsid w:val="00C9551D"/>
    <w:rsid w:val="00CA38CE"/>
    <w:rsid w:val="00CC5625"/>
    <w:rsid w:val="00CE1125"/>
    <w:rsid w:val="00CF0ABF"/>
    <w:rsid w:val="00CF1EAE"/>
    <w:rsid w:val="00D02BE9"/>
    <w:rsid w:val="00D23D7B"/>
    <w:rsid w:val="00D254B2"/>
    <w:rsid w:val="00D367EF"/>
    <w:rsid w:val="00D53D27"/>
    <w:rsid w:val="00D55DBE"/>
    <w:rsid w:val="00D6041C"/>
    <w:rsid w:val="00DC76E0"/>
    <w:rsid w:val="00DD1013"/>
    <w:rsid w:val="00DD4908"/>
    <w:rsid w:val="00E00CEC"/>
    <w:rsid w:val="00E14FAC"/>
    <w:rsid w:val="00E229AF"/>
    <w:rsid w:val="00E330F2"/>
    <w:rsid w:val="00E360A3"/>
    <w:rsid w:val="00E3740A"/>
    <w:rsid w:val="00E46189"/>
    <w:rsid w:val="00E57234"/>
    <w:rsid w:val="00E673E3"/>
    <w:rsid w:val="00E73A7E"/>
    <w:rsid w:val="00E8740F"/>
    <w:rsid w:val="00E961E1"/>
    <w:rsid w:val="00EC6BEE"/>
    <w:rsid w:val="00ED6DEF"/>
    <w:rsid w:val="00F07CA2"/>
    <w:rsid w:val="00F112BD"/>
    <w:rsid w:val="00F27861"/>
    <w:rsid w:val="00F34CC9"/>
    <w:rsid w:val="00F37254"/>
    <w:rsid w:val="00F44411"/>
    <w:rsid w:val="00F822F9"/>
    <w:rsid w:val="00F84821"/>
    <w:rsid w:val="00F92F18"/>
    <w:rsid w:val="00FA0FC6"/>
    <w:rsid w:val="00FA28EE"/>
    <w:rsid w:val="00FB740E"/>
    <w:rsid w:val="00FD6CD2"/>
    <w:rsid w:val="00FE0622"/>
    <w:rsid w:val="00FF5D32"/>
    <w:rsid w:val="00FF64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footer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ody text"/>
    <w:qFormat/>
    <w:rsid w:val="00BE64AF"/>
    <w:pPr>
      <w:spacing w:after="120" w:line="288" w:lineRule="auto"/>
    </w:pPr>
    <w:rPr>
      <w:kern w:val="18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FF5"/>
    <w:pPr>
      <w:keepNext/>
      <w:keepLines/>
      <w:spacing w:before="480" w:after="0"/>
      <w:outlineLvl w:val="0"/>
    </w:pPr>
    <w:rPr>
      <w:bCs/>
      <w:color w:val="4071AA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44C"/>
    <w:pPr>
      <w:keepNext/>
      <w:keepLines/>
      <w:spacing w:before="200" w:after="0"/>
      <w:outlineLvl w:val="1"/>
    </w:pPr>
    <w:rPr>
      <w:b/>
      <w:bCs/>
      <w:color w:val="4071A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341"/>
    <w:pPr>
      <w:keepNext/>
      <w:keepLines/>
      <w:spacing w:before="200" w:after="0"/>
      <w:outlineLvl w:val="2"/>
    </w:pPr>
    <w:rPr>
      <w:b/>
      <w:bCs/>
      <w:color w:val="4071AA"/>
    </w:rPr>
  </w:style>
  <w:style w:type="paragraph" w:styleId="Heading6">
    <w:name w:val="heading 6"/>
    <w:basedOn w:val="Normal"/>
    <w:next w:val="Normal"/>
    <w:rsid w:val="00C46FF5"/>
    <w:pPr>
      <w:suppressAutoHyphens/>
      <w:spacing w:before="160"/>
      <w:outlineLvl w:val="5"/>
    </w:pPr>
    <w:rPr>
      <w:b/>
      <w:color w:val="D63E20"/>
      <w:sz w:val="18"/>
    </w:rPr>
  </w:style>
  <w:style w:type="paragraph" w:styleId="Heading7">
    <w:name w:val="heading 7"/>
    <w:basedOn w:val="Normal"/>
    <w:next w:val="Normal"/>
    <w:autoRedefine/>
    <w:qFormat/>
    <w:rsid w:val="00C46FF5"/>
    <w:pPr>
      <w:suppressAutoHyphens/>
      <w:spacing w:before="120"/>
      <w:outlineLvl w:val="6"/>
    </w:pPr>
    <w:rPr>
      <w:b/>
      <w:color w:val="4071AA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bodytext">
    <w:name w:val="smallbodytext"/>
    <w:basedOn w:val="Normal"/>
    <w:rsid w:val="00CE1125"/>
    <w:pPr>
      <w:suppressAutoHyphens/>
    </w:pPr>
    <w:rPr>
      <w:sz w:val="15"/>
    </w:rPr>
  </w:style>
  <w:style w:type="paragraph" w:styleId="BodyText">
    <w:name w:val="Body Text"/>
    <w:basedOn w:val="Normal"/>
    <w:link w:val="BodyTextChar"/>
    <w:uiPriority w:val="99"/>
    <w:unhideWhenUsed/>
    <w:rsid w:val="00FE0622"/>
  </w:style>
  <w:style w:type="character" w:customStyle="1" w:styleId="BodyTextChar">
    <w:name w:val="Body Text Char"/>
    <w:link w:val="BodyText"/>
    <w:uiPriority w:val="99"/>
    <w:rsid w:val="00FE0622"/>
    <w:rPr>
      <w:rFonts w:ascii="Arial" w:hAnsi="Arial" w:cs="Times New Roman"/>
      <w:kern w:val="18"/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FE0622"/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FE0622"/>
    <w:rPr>
      <w:rFonts w:ascii="Arial" w:hAnsi="Arial" w:cs="Times New Roman"/>
      <w:kern w:val="18"/>
      <w:sz w:val="16"/>
      <w:szCs w:val="16"/>
    </w:rPr>
  </w:style>
  <w:style w:type="character" w:customStyle="1" w:styleId="Heading1Char">
    <w:name w:val="Heading 1 Char"/>
    <w:link w:val="Heading1"/>
    <w:uiPriority w:val="9"/>
    <w:rsid w:val="00C46FF5"/>
    <w:rPr>
      <w:rFonts w:ascii="Arial" w:eastAsia="Times New Roman" w:hAnsi="Arial" w:cs="Times New Roman"/>
      <w:bCs/>
      <w:color w:val="4071AA"/>
      <w:kern w:val="18"/>
      <w:sz w:val="36"/>
      <w:szCs w:val="32"/>
    </w:rPr>
  </w:style>
  <w:style w:type="character" w:customStyle="1" w:styleId="Heading3Char">
    <w:name w:val="Heading 3 Char"/>
    <w:link w:val="Heading3"/>
    <w:uiPriority w:val="9"/>
    <w:rsid w:val="006A6341"/>
    <w:rPr>
      <w:b/>
      <w:bCs/>
      <w:color w:val="4071AA"/>
      <w:kern w:val="18"/>
      <w:sz w:val="22"/>
      <w:szCs w:val="24"/>
    </w:rPr>
  </w:style>
  <w:style w:type="character" w:customStyle="1" w:styleId="Heading2Char">
    <w:name w:val="Heading 2 Char"/>
    <w:link w:val="Heading2"/>
    <w:uiPriority w:val="9"/>
    <w:rsid w:val="00FF644C"/>
    <w:rPr>
      <w:rFonts w:ascii="Arial" w:eastAsia="Times New Roman" w:hAnsi="Arial" w:cs="Times New Roman"/>
      <w:b/>
      <w:bCs/>
      <w:color w:val="4071AA"/>
      <w:kern w:val="18"/>
      <w:sz w:val="26"/>
      <w:szCs w:val="26"/>
    </w:rPr>
  </w:style>
  <w:style w:type="paragraph" w:customStyle="1" w:styleId="KronosDocumentTitle">
    <w:name w:val="Kronos Document Title"/>
    <w:basedOn w:val="Heading1"/>
    <w:autoRedefine/>
    <w:qFormat/>
    <w:rsid w:val="00BC5485"/>
    <w:rPr>
      <w:b/>
      <w:color w:val="D63F20"/>
      <w:sz w:val="40"/>
    </w:rPr>
  </w:style>
  <w:style w:type="paragraph" w:styleId="Header">
    <w:name w:val="header"/>
    <w:basedOn w:val="Normal"/>
    <w:link w:val="HeaderChar"/>
    <w:rsid w:val="005909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590979"/>
    <w:rPr>
      <w:rFonts w:ascii="Arial" w:hAnsi="Arial" w:cs="Times New Roman"/>
      <w:kern w:val="18"/>
      <w:sz w:val="22"/>
    </w:rPr>
  </w:style>
  <w:style w:type="paragraph" w:styleId="Footer">
    <w:name w:val="footer"/>
    <w:basedOn w:val="BodyText3"/>
    <w:link w:val="FooterChar"/>
    <w:uiPriority w:val="99"/>
    <w:rsid w:val="005909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90979"/>
    <w:rPr>
      <w:rFonts w:ascii="Arial" w:hAnsi="Arial" w:cs="Times New Roman"/>
      <w:kern w:val="18"/>
      <w:sz w:val="22"/>
    </w:rPr>
  </w:style>
  <w:style w:type="paragraph" w:styleId="BalloonText">
    <w:name w:val="Balloon Text"/>
    <w:basedOn w:val="Normal"/>
    <w:link w:val="BalloonTextChar"/>
    <w:rsid w:val="00EC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6BEE"/>
    <w:rPr>
      <w:rFonts w:ascii="Tahoma" w:hAnsi="Tahoma" w:cs="Tahoma"/>
      <w:kern w:val="18"/>
      <w:sz w:val="16"/>
      <w:szCs w:val="16"/>
    </w:rPr>
  </w:style>
  <w:style w:type="character" w:styleId="Hyperlink">
    <w:name w:val="Hyperlink"/>
    <w:basedOn w:val="DefaultParagraphFont"/>
    <w:rsid w:val="00675905"/>
    <w:rPr>
      <w:color w:val="0000FF" w:themeColor="hyperlink"/>
      <w:u w:val="single"/>
    </w:rPr>
  </w:style>
  <w:style w:type="paragraph" w:customStyle="1" w:styleId="Default">
    <w:name w:val="Default"/>
    <w:rsid w:val="00071F2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ColorfulGrid-Accent5">
    <w:name w:val="Colorful Grid Accent 5"/>
    <w:basedOn w:val="TableNormal"/>
    <w:rsid w:val="00546E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1">
    <w:name w:val="Colorful Grid Accent 1"/>
    <w:basedOn w:val="TableNormal"/>
    <w:rsid w:val="00546E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rsid w:val="00546E1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64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4B0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563A94"/>
    <w:pPr>
      <w:spacing w:after="0" w:line="240" w:lineRule="auto"/>
      <w:ind w:left="720"/>
    </w:pPr>
    <w:rPr>
      <w:rFonts w:ascii="Calibri" w:eastAsiaTheme="minorHAnsi" w:hAnsi="Calibri"/>
      <w:kern w:val="0"/>
      <w:szCs w:val="22"/>
    </w:rPr>
  </w:style>
  <w:style w:type="character" w:styleId="IntenseEmphasis">
    <w:name w:val="Intense Emphasis"/>
    <w:basedOn w:val="DefaultParagraphFont"/>
    <w:uiPriority w:val="21"/>
    <w:qFormat/>
    <w:rsid w:val="00C577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5770D"/>
    <w:rPr>
      <w:i/>
      <w:iCs/>
      <w:color w:val="808080" w:themeColor="text1" w:themeTint="7F"/>
    </w:rPr>
  </w:style>
  <w:style w:type="table" w:styleId="TableGrid">
    <w:name w:val="Table Grid"/>
    <w:basedOn w:val="TableNormal"/>
    <w:rsid w:val="00825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Italtics">
    <w:name w:val="StyleItaltics"/>
    <w:basedOn w:val="Normal"/>
    <w:link w:val="StyleItalticsChar"/>
    <w:qFormat/>
    <w:rsid w:val="003A69A3"/>
    <w:rPr>
      <w:i/>
      <w:color w:val="000000" w:themeColor="text1"/>
    </w:rPr>
  </w:style>
  <w:style w:type="character" w:customStyle="1" w:styleId="StyleItalticsChar">
    <w:name w:val="StyleItaltics Char"/>
    <w:basedOn w:val="DefaultParagraphFont"/>
    <w:link w:val="StyleItaltics"/>
    <w:rsid w:val="003A69A3"/>
    <w:rPr>
      <w:i/>
      <w:color w:val="000000" w:themeColor="text1"/>
      <w:kern w:val="18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footer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ody text"/>
    <w:qFormat/>
    <w:rsid w:val="00BE64AF"/>
    <w:pPr>
      <w:spacing w:after="120" w:line="288" w:lineRule="auto"/>
    </w:pPr>
    <w:rPr>
      <w:kern w:val="18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FF5"/>
    <w:pPr>
      <w:keepNext/>
      <w:keepLines/>
      <w:spacing w:before="480" w:after="0"/>
      <w:outlineLvl w:val="0"/>
    </w:pPr>
    <w:rPr>
      <w:bCs/>
      <w:color w:val="4071AA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44C"/>
    <w:pPr>
      <w:keepNext/>
      <w:keepLines/>
      <w:spacing w:before="200" w:after="0"/>
      <w:outlineLvl w:val="1"/>
    </w:pPr>
    <w:rPr>
      <w:b/>
      <w:bCs/>
      <w:color w:val="4071A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341"/>
    <w:pPr>
      <w:keepNext/>
      <w:keepLines/>
      <w:spacing w:before="200" w:after="0"/>
      <w:outlineLvl w:val="2"/>
    </w:pPr>
    <w:rPr>
      <w:b/>
      <w:bCs/>
      <w:color w:val="4071AA"/>
    </w:rPr>
  </w:style>
  <w:style w:type="paragraph" w:styleId="Heading6">
    <w:name w:val="heading 6"/>
    <w:basedOn w:val="Normal"/>
    <w:next w:val="Normal"/>
    <w:rsid w:val="00C46FF5"/>
    <w:pPr>
      <w:suppressAutoHyphens/>
      <w:spacing w:before="160"/>
      <w:outlineLvl w:val="5"/>
    </w:pPr>
    <w:rPr>
      <w:b/>
      <w:color w:val="D63E20"/>
      <w:sz w:val="18"/>
    </w:rPr>
  </w:style>
  <w:style w:type="paragraph" w:styleId="Heading7">
    <w:name w:val="heading 7"/>
    <w:basedOn w:val="Normal"/>
    <w:next w:val="Normal"/>
    <w:autoRedefine/>
    <w:qFormat/>
    <w:rsid w:val="00C46FF5"/>
    <w:pPr>
      <w:suppressAutoHyphens/>
      <w:spacing w:before="120"/>
      <w:outlineLvl w:val="6"/>
    </w:pPr>
    <w:rPr>
      <w:b/>
      <w:color w:val="4071AA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bodytext">
    <w:name w:val="smallbodytext"/>
    <w:basedOn w:val="Normal"/>
    <w:rsid w:val="00CE1125"/>
    <w:pPr>
      <w:suppressAutoHyphens/>
    </w:pPr>
    <w:rPr>
      <w:sz w:val="15"/>
    </w:rPr>
  </w:style>
  <w:style w:type="paragraph" w:styleId="BodyText">
    <w:name w:val="Body Text"/>
    <w:basedOn w:val="Normal"/>
    <w:link w:val="BodyTextChar"/>
    <w:uiPriority w:val="99"/>
    <w:unhideWhenUsed/>
    <w:rsid w:val="00FE0622"/>
  </w:style>
  <w:style w:type="character" w:customStyle="1" w:styleId="BodyTextChar">
    <w:name w:val="Body Text Char"/>
    <w:link w:val="BodyText"/>
    <w:uiPriority w:val="99"/>
    <w:rsid w:val="00FE0622"/>
    <w:rPr>
      <w:rFonts w:ascii="Arial" w:hAnsi="Arial" w:cs="Times New Roman"/>
      <w:kern w:val="18"/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FE0622"/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FE0622"/>
    <w:rPr>
      <w:rFonts w:ascii="Arial" w:hAnsi="Arial" w:cs="Times New Roman"/>
      <w:kern w:val="18"/>
      <w:sz w:val="16"/>
      <w:szCs w:val="16"/>
    </w:rPr>
  </w:style>
  <w:style w:type="character" w:customStyle="1" w:styleId="Heading1Char">
    <w:name w:val="Heading 1 Char"/>
    <w:link w:val="Heading1"/>
    <w:uiPriority w:val="9"/>
    <w:rsid w:val="00C46FF5"/>
    <w:rPr>
      <w:rFonts w:ascii="Arial" w:eastAsia="Times New Roman" w:hAnsi="Arial" w:cs="Times New Roman"/>
      <w:bCs/>
      <w:color w:val="4071AA"/>
      <w:kern w:val="18"/>
      <w:sz w:val="36"/>
      <w:szCs w:val="32"/>
    </w:rPr>
  </w:style>
  <w:style w:type="character" w:customStyle="1" w:styleId="Heading3Char">
    <w:name w:val="Heading 3 Char"/>
    <w:link w:val="Heading3"/>
    <w:uiPriority w:val="9"/>
    <w:rsid w:val="006A6341"/>
    <w:rPr>
      <w:b/>
      <w:bCs/>
      <w:color w:val="4071AA"/>
      <w:kern w:val="18"/>
      <w:sz w:val="22"/>
      <w:szCs w:val="24"/>
    </w:rPr>
  </w:style>
  <w:style w:type="character" w:customStyle="1" w:styleId="Heading2Char">
    <w:name w:val="Heading 2 Char"/>
    <w:link w:val="Heading2"/>
    <w:uiPriority w:val="9"/>
    <w:rsid w:val="00FF644C"/>
    <w:rPr>
      <w:rFonts w:ascii="Arial" w:eastAsia="Times New Roman" w:hAnsi="Arial" w:cs="Times New Roman"/>
      <w:b/>
      <w:bCs/>
      <w:color w:val="4071AA"/>
      <w:kern w:val="18"/>
      <w:sz w:val="26"/>
      <w:szCs w:val="26"/>
    </w:rPr>
  </w:style>
  <w:style w:type="paragraph" w:customStyle="1" w:styleId="KronosDocumentTitle">
    <w:name w:val="Kronos Document Title"/>
    <w:basedOn w:val="Heading1"/>
    <w:autoRedefine/>
    <w:qFormat/>
    <w:rsid w:val="00BC5485"/>
    <w:rPr>
      <w:b/>
      <w:color w:val="D63F20"/>
      <w:sz w:val="40"/>
    </w:rPr>
  </w:style>
  <w:style w:type="paragraph" w:styleId="Header">
    <w:name w:val="header"/>
    <w:basedOn w:val="Normal"/>
    <w:link w:val="HeaderChar"/>
    <w:rsid w:val="005909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590979"/>
    <w:rPr>
      <w:rFonts w:ascii="Arial" w:hAnsi="Arial" w:cs="Times New Roman"/>
      <w:kern w:val="18"/>
      <w:sz w:val="22"/>
    </w:rPr>
  </w:style>
  <w:style w:type="paragraph" w:styleId="Footer">
    <w:name w:val="footer"/>
    <w:basedOn w:val="BodyText3"/>
    <w:link w:val="FooterChar"/>
    <w:uiPriority w:val="99"/>
    <w:rsid w:val="005909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90979"/>
    <w:rPr>
      <w:rFonts w:ascii="Arial" w:hAnsi="Arial" w:cs="Times New Roman"/>
      <w:kern w:val="18"/>
      <w:sz w:val="22"/>
    </w:rPr>
  </w:style>
  <w:style w:type="paragraph" w:styleId="BalloonText">
    <w:name w:val="Balloon Text"/>
    <w:basedOn w:val="Normal"/>
    <w:link w:val="BalloonTextChar"/>
    <w:rsid w:val="00EC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6BEE"/>
    <w:rPr>
      <w:rFonts w:ascii="Tahoma" w:hAnsi="Tahoma" w:cs="Tahoma"/>
      <w:kern w:val="18"/>
      <w:sz w:val="16"/>
      <w:szCs w:val="16"/>
    </w:rPr>
  </w:style>
  <w:style w:type="character" w:styleId="Hyperlink">
    <w:name w:val="Hyperlink"/>
    <w:basedOn w:val="DefaultParagraphFont"/>
    <w:rsid w:val="00675905"/>
    <w:rPr>
      <w:color w:val="0000FF" w:themeColor="hyperlink"/>
      <w:u w:val="single"/>
    </w:rPr>
  </w:style>
  <w:style w:type="paragraph" w:customStyle="1" w:styleId="Default">
    <w:name w:val="Default"/>
    <w:rsid w:val="00071F2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ColorfulGrid-Accent5">
    <w:name w:val="Colorful Grid Accent 5"/>
    <w:basedOn w:val="TableNormal"/>
    <w:rsid w:val="00546E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1">
    <w:name w:val="Colorful Grid Accent 1"/>
    <w:basedOn w:val="TableNormal"/>
    <w:rsid w:val="00546E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rsid w:val="00546E1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64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4B0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563A94"/>
    <w:pPr>
      <w:spacing w:after="0" w:line="240" w:lineRule="auto"/>
      <w:ind w:left="720"/>
    </w:pPr>
    <w:rPr>
      <w:rFonts w:ascii="Calibri" w:eastAsiaTheme="minorHAnsi" w:hAnsi="Calibri"/>
      <w:kern w:val="0"/>
      <w:szCs w:val="22"/>
    </w:rPr>
  </w:style>
  <w:style w:type="character" w:styleId="IntenseEmphasis">
    <w:name w:val="Intense Emphasis"/>
    <w:basedOn w:val="DefaultParagraphFont"/>
    <w:uiPriority w:val="21"/>
    <w:qFormat/>
    <w:rsid w:val="00C577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5770D"/>
    <w:rPr>
      <w:i/>
      <w:iCs/>
      <w:color w:val="808080" w:themeColor="text1" w:themeTint="7F"/>
    </w:rPr>
  </w:style>
  <w:style w:type="table" w:styleId="TableGrid">
    <w:name w:val="Table Grid"/>
    <w:basedOn w:val="TableNormal"/>
    <w:rsid w:val="00825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Italtics">
    <w:name w:val="StyleItaltics"/>
    <w:basedOn w:val="Normal"/>
    <w:link w:val="StyleItalticsChar"/>
    <w:qFormat/>
    <w:rsid w:val="003A69A3"/>
    <w:rPr>
      <w:i/>
      <w:color w:val="000000" w:themeColor="text1"/>
    </w:rPr>
  </w:style>
  <w:style w:type="character" w:customStyle="1" w:styleId="StyleItalticsChar">
    <w:name w:val="StyleItaltics Char"/>
    <w:basedOn w:val="DefaultParagraphFont"/>
    <w:link w:val="StyleItaltics"/>
    <w:rsid w:val="003A69A3"/>
    <w:rPr>
      <w:i/>
      <w:color w:val="000000" w:themeColor="text1"/>
      <w:kern w:val="18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dore.Schrock\Documents\PB\Create%20New%20Prospecting%20Brie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994FB-2630-4B94-A188-73110CED1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New Prospecting Brief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>Anita Wolf Design</Company>
  <LinksUpToDate>false</LinksUpToDate>
  <CharactersWithSpaces>2</CharactersWithSpaces>
  <SharedDoc>false</SharedDoc>
  <HLinks>
    <vt:vector size="6" baseType="variant">
      <vt:variant>
        <vt:i4>983100</vt:i4>
      </vt:variant>
      <vt:variant>
        <vt:i4>3021</vt:i4>
      </vt:variant>
      <vt:variant>
        <vt:i4>1025</vt:i4>
      </vt:variant>
      <vt:variant>
        <vt:i4>1</vt:i4>
      </vt:variant>
      <vt:variant>
        <vt:lpwstr>Product Marketing-word header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2013-10-31T18:33:00Z</cp:lastPrinted>
  <dcterms:created xsi:type="dcterms:W3CDTF">2014-11-15T00:43:00Z</dcterms:created>
  <dcterms:modified xsi:type="dcterms:W3CDTF">2015-04-27T18:48:00Z</dcterms:modified>
</cp:coreProperties>
</file>